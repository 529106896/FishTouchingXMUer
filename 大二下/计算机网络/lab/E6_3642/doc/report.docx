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10DEFCCC" wp14:editId="5594D3D5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498F7549" wp14:editId="1F93425F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702164675" w:edGrp="everyone"/>
      <w:r w:rsidR="00FA24D9">
        <w:rPr>
          <w:rFonts w:ascii="Times New Roman" w:hAnsi="Times New Roman" w:hint="eastAsia"/>
          <w:b/>
          <w:sz w:val="28"/>
          <w:szCs w:val="28"/>
          <w:u w:val="single"/>
        </w:rPr>
        <w:t>六</w:t>
      </w:r>
      <w:permEnd w:id="702164675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826757519" w:edGrp="everyone"/>
      <w:r w:rsidR="00FA24D9" w:rsidRPr="00FA24D9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826757519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754133235" w:edGrp="everyone"/>
      <w:r w:rsidR="00FA24D9">
        <w:rPr>
          <w:rFonts w:ascii="Times New Roman" w:hAnsi="Times New Roman"/>
          <w:b/>
          <w:sz w:val="28"/>
          <w:szCs w:val="28"/>
          <w:u w:val="single"/>
        </w:rPr>
        <w:t>2</w:t>
      </w:r>
      <w:permEnd w:id="754133235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742611654" w:edGrp="everyone"/>
      <w:r w:rsidR="00FA24D9">
        <w:rPr>
          <w:rFonts w:ascii="Times New Roman" w:hAnsi="Times New Roman" w:hint="eastAsia"/>
          <w:b/>
          <w:sz w:val="28"/>
          <w:szCs w:val="28"/>
          <w:u w:val="single"/>
        </w:rPr>
        <w:t>袁佳哲</w:t>
      </w:r>
      <w:permEnd w:id="1742611654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077508542" w:edGrp="everyone"/>
      <w:r w:rsidR="00FA24D9">
        <w:rPr>
          <w:rFonts w:ascii="Times New Roman" w:hAnsi="Times New Roman"/>
          <w:b/>
          <w:sz w:val="28"/>
          <w:szCs w:val="28"/>
          <w:u w:val="single"/>
        </w:rPr>
        <w:t>11920192203642</w:t>
      </w:r>
      <w:permEnd w:id="1077508542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391740564" w:edGrp="everyone"/>
      <w:r w:rsidR="00FA24D9">
        <w:rPr>
          <w:rFonts w:ascii="Times New Roman" w:hAnsi="Times New Roman"/>
          <w:b/>
          <w:sz w:val="28"/>
          <w:szCs w:val="28"/>
          <w:u w:val="single"/>
        </w:rPr>
        <w:t>6</w:t>
      </w:r>
      <w:permEnd w:id="39174056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398156693" w:edGrp="everyone"/>
      <w:r w:rsidR="00FA24D9">
        <w:rPr>
          <w:rFonts w:ascii="Times New Roman" w:hAnsi="Times New Roman"/>
          <w:b/>
          <w:sz w:val="28"/>
          <w:szCs w:val="28"/>
          <w:u w:val="single"/>
        </w:rPr>
        <w:t>9</w:t>
      </w:r>
      <w:permEnd w:id="398156693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024267963" w:edGrp="everyone"/>
      <w:r w:rsidR="00FA24D9">
        <w:rPr>
          <w:b/>
          <w:sz w:val="28"/>
          <w:szCs w:val="28"/>
        </w:rPr>
        <w:t>6</w:t>
      </w:r>
      <w:permEnd w:id="1024267963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404395965" w:edGrp="everyone"/>
      <w:r w:rsidR="00FA24D9">
        <w:rPr>
          <w:b/>
          <w:sz w:val="28"/>
          <w:szCs w:val="28"/>
        </w:rPr>
        <w:t>9</w:t>
      </w:r>
      <w:permEnd w:id="1404395965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2019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填表时，勿破坏排版，勿修改字体字号，打印成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材料清单上传在代码托管平台上；</w:t>
      </w:r>
    </w:p>
    <w:p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在学期末将报告按“</w:t>
      </w:r>
      <w:r w:rsidRPr="009C2027">
        <w:rPr>
          <w:rFonts w:eastAsia="仿宋" w:hint="eastAsia"/>
          <w:sz w:val="28"/>
          <w:szCs w:val="32"/>
        </w:rPr>
        <w:t>CNI-E1</w:t>
      </w:r>
      <w:r w:rsidRPr="009C2027">
        <w:rPr>
          <w:rFonts w:eastAsia="仿宋"/>
          <w:sz w:val="28"/>
          <w:szCs w:val="32"/>
        </w:rPr>
        <w:t>-00020190000000-</w:t>
      </w:r>
      <w:r w:rsidRPr="009C2027">
        <w:rPr>
          <w:rFonts w:eastAsia="仿宋" w:hint="eastAsia"/>
          <w:sz w:val="28"/>
          <w:szCs w:val="32"/>
        </w:rPr>
        <w:t>张三”的命名后（其中</w:t>
      </w:r>
      <w:r w:rsidRPr="009C2027">
        <w:rPr>
          <w:rFonts w:eastAsia="仿宋" w:hint="eastAsia"/>
          <w:sz w:val="28"/>
          <w:szCs w:val="32"/>
        </w:rPr>
        <w:t>E</w:t>
      </w:r>
      <w:r w:rsidRPr="009C2027">
        <w:rPr>
          <w:rFonts w:eastAsia="仿宋"/>
          <w:sz w:val="28"/>
          <w:szCs w:val="32"/>
        </w:rPr>
        <w:t>1</w:t>
      </w:r>
      <w:r w:rsidRPr="009C2027">
        <w:rPr>
          <w:rFonts w:eastAsia="仿宋" w:hint="eastAsia"/>
          <w:sz w:val="28"/>
          <w:szCs w:val="32"/>
        </w:rPr>
        <w:t>是</w:t>
      </w:r>
      <w:r w:rsidRPr="009C2027">
        <w:rPr>
          <w:rFonts w:eastAsia="仿宋" w:hint="eastAsia"/>
          <w:sz w:val="28"/>
          <w:szCs w:val="32"/>
        </w:rPr>
        <w:t>Experiment</w:t>
      </w:r>
      <w:r w:rsidRPr="009C2027">
        <w:rPr>
          <w:rFonts w:eastAsia="仿宋"/>
          <w:sz w:val="28"/>
          <w:szCs w:val="32"/>
        </w:rPr>
        <w:t xml:space="preserve"> 1</w:t>
      </w:r>
      <w:r w:rsidRPr="009C2027">
        <w:rPr>
          <w:rFonts w:eastAsia="仿宋" w:hint="eastAsia"/>
          <w:sz w:val="28"/>
          <w:szCs w:val="32"/>
        </w:rPr>
        <w:t>的缩写），压缩为</w:t>
      </w:r>
      <w:r w:rsidRPr="009C2027">
        <w:rPr>
          <w:rFonts w:eastAsia="仿宋" w:hint="eastAsia"/>
          <w:sz w:val="28"/>
          <w:szCs w:val="32"/>
        </w:rPr>
        <w:t>zip</w:t>
      </w:r>
      <w:r w:rsidRPr="009C2027">
        <w:rPr>
          <w:rFonts w:eastAsia="仿宋" w:hint="eastAsia"/>
          <w:sz w:val="28"/>
          <w:szCs w:val="32"/>
        </w:rPr>
        <w:t>文件作为附件，以“计算机网络</w:t>
      </w:r>
      <w:r w:rsidRPr="009C2027">
        <w:rPr>
          <w:rFonts w:eastAsia="仿宋" w:hint="eastAsia"/>
          <w:sz w:val="28"/>
          <w:szCs w:val="32"/>
        </w:rPr>
        <w:t>-</w:t>
      </w:r>
      <w:r w:rsidRPr="009C2027">
        <w:rPr>
          <w:rFonts w:eastAsia="仿宋" w:hint="eastAsia"/>
          <w:sz w:val="28"/>
          <w:szCs w:val="32"/>
        </w:rPr>
        <w:t>实验报告</w:t>
      </w:r>
      <w:r w:rsidRPr="009C2027">
        <w:rPr>
          <w:rFonts w:eastAsia="仿宋"/>
          <w:sz w:val="28"/>
          <w:szCs w:val="32"/>
        </w:rPr>
        <w:t>-00020190000000-</w:t>
      </w:r>
      <w:r w:rsidRPr="009C2027">
        <w:rPr>
          <w:rFonts w:eastAsia="仿宋" w:hint="eastAsia"/>
          <w:sz w:val="28"/>
          <w:szCs w:val="32"/>
        </w:rPr>
        <w:t>张三”</w:t>
      </w:r>
      <w:r w:rsidR="009C2027" w:rsidRPr="009C2027">
        <w:rPr>
          <w:rFonts w:eastAsia="仿宋" w:hint="eastAsia"/>
          <w:sz w:val="28"/>
          <w:szCs w:val="32"/>
        </w:rPr>
        <w:t>为主题</w:t>
      </w:r>
      <w:r w:rsidRPr="009C2027">
        <w:rPr>
          <w:rFonts w:eastAsia="仿宋" w:hint="eastAsia"/>
          <w:sz w:val="28"/>
          <w:szCs w:val="32"/>
        </w:rPr>
        <w:t>发送至</w:t>
      </w:r>
      <w:r w:rsidRPr="009C2027">
        <w:rPr>
          <w:rFonts w:eastAsia="仿宋" w:hint="eastAsia"/>
          <w:sz w:val="28"/>
          <w:szCs w:val="32"/>
        </w:rPr>
        <w:t>cni</w:t>
      </w:r>
      <w:r w:rsidRPr="009C2027">
        <w:rPr>
          <w:rFonts w:eastAsia="仿宋"/>
          <w:sz w:val="28"/>
          <w:szCs w:val="32"/>
        </w:rPr>
        <w:t>21@qq.com</w:t>
      </w:r>
      <w:r w:rsidRPr="009C2027">
        <w:rPr>
          <w:rFonts w:eastAsia="仿宋" w:hint="eastAsia"/>
          <w:sz w:val="28"/>
          <w:szCs w:val="32"/>
        </w:rPr>
        <w:t>。</w:t>
      </w:r>
    </w:p>
    <w:p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:rsidR="00FA24D9" w:rsidRPr="00D328C3" w:rsidRDefault="00FA24D9" w:rsidP="00361252">
      <w:pPr>
        <w:pStyle w:val="a0"/>
        <w:spacing w:before="120" w:after="120"/>
        <w:ind w:firstLine="480"/>
      </w:pPr>
      <w:permStart w:id="1430456812" w:edGrp="everyone"/>
      <w:r>
        <w:rPr>
          <w:rFonts w:hint="eastAsia"/>
        </w:rPr>
        <w:t>学习应用层协议服务配置</w:t>
      </w:r>
    </w:p>
    <w:permEnd w:id="1430456812"/>
    <w:p w:rsidR="00361252" w:rsidRDefault="00361252" w:rsidP="00361252">
      <w:pPr>
        <w:pStyle w:val="1"/>
        <w:spacing w:before="240" w:after="240"/>
      </w:pPr>
      <w:r>
        <w:t>实验环境</w:t>
      </w:r>
    </w:p>
    <w:p w:rsidR="00FA24D9" w:rsidRDefault="00FA24D9" w:rsidP="00361252">
      <w:pPr>
        <w:pStyle w:val="a0"/>
        <w:spacing w:before="120" w:after="120"/>
        <w:ind w:firstLine="480"/>
      </w:pPr>
      <w:permStart w:id="505226856" w:edGrp="everyone"/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Server</w:t>
      </w:r>
      <w:r>
        <w:t xml:space="preserve"> 2012 </w:t>
      </w:r>
      <w:r>
        <w:rPr>
          <w:rFonts w:hint="eastAsia"/>
        </w:rPr>
        <w:t>R2</w:t>
      </w:r>
    </w:p>
    <w:permEnd w:id="505226856"/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:rsidR="00B90B2D" w:rsidRDefault="00B04042" w:rsidP="00361252">
      <w:pPr>
        <w:pStyle w:val="a0"/>
        <w:spacing w:before="120" w:after="120"/>
        <w:ind w:firstLine="480"/>
      </w:pPr>
      <w:permStart w:id="1098939888" w:edGrp="everyone"/>
      <w:r>
        <w:rPr>
          <w:rFonts w:hint="eastAsia"/>
        </w:rPr>
        <w:t>DNS</w:t>
      </w:r>
      <w:r>
        <w:rPr>
          <w:rFonts w:hint="eastAsia"/>
        </w:rPr>
        <w:t>服务器</w:t>
      </w:r>
    </w:p>
    <w:p w:rsidR="00DE4669" w:rsidRDefault="00DE4669" w:rsidP="00361252">
      <w:pPr>
        <w:pStyle w:val="a0"/>
        <w:spacing w:before="120" w:after="120"/>
        <w:ind w:firstLine="480"/>
      </w:pPr>
      <w:r>
        <w:rPr>
          <w:rFonts w:hint="eastAsia"/>
        </w:rPr>
        <w:t>安装好</w:t>
      </w:r>
      <w:r>
        <w:rPr>
          <w:rFonts w:hint="eastAsia"/>
        </w:rPr>
        <w:t>DNS</w:t>
      </w:r>
      <w:r>
        <w:rPr>
          <w:rFonts w:hint="eastAsia"/>
        </w:rPr>
        <w:t>服务器</w:t>
      </w:r>
    </w:p>
    <w:p w:rsidR="00DE4669" w:rsidRDefault="00DE4669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B69E573" wp14:editId="33FA7BAC">
            <wp:extent cx="5486400" cy="2943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69" w:rsidRDefault="00DE4669" w:rsidP="00361252">
      <w:pPr>
        <w:pStyle w:val="a0"/>
        <w:spacing w:before="120" w:after="120"/>
        <w:ind w:firstLine="480"/>
      </w:pPr>
      <w:r>
        <w:rPr>
          <w:rFonts w:hint="eastAsia"/>
        </w:rPr>
        <w:t>创建区域</w:t>
      </w:r>
    </w:p>
    <w:p w:rsidR="00DE4669" w:rsidRDefault="00DE4669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59659C0" wp14:editId="07450B9B">
            <wp:extent cx="5486400" cy="29432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69" w:rsidRDefault="000341BD" w:rsidP="00361252">
      <w:pPr>
        <w:pStyle w:val="a0"/>
        <w:spacing w:before="120" w:after="120"/>
        <w:ind w:firstLine="480"/>
      </w:pPr>
      <w:r>
        <w:rPr>
          <w:rFonts w:hint="eastAsia"/>
        </w:rPr>
        <w:t>与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进行对应</w:t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184BBCC" wp14:editId="754404FF">
            <wp:extent cx="5486400" cy="29432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rFonts w:hint="eastAsia"/>
        </w:rPr>
        <w:t>新建主机</w:t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7546500A" wp14:editId="553DF55D">
            <wp:extent cx="5486400" cy="29432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rFonts w:hint="eastAsia"/>
        </w:rPr>
        <w:t>新建别名</w:t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1A6FB3B" wp14:editId="428C92AF">
            <wp:extent cx="5486400" cy="2943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rFonts w:hint="eastAsia"/>
        </w:rPr>
        <w:t>添加</w:t>
      </w:r>
      <w:r>
        <w:rPr>
          <w:rFonts w:hint="eastAsia"/>
        </w:rPr>
        <w:t>DNS</w:t>
      </w:r>
      <w:r>
        <w:rPr>
          <w:rFonts w:hint="eastAsia"/>
        </w:rPr>
        <w:t>服务器地址</w:t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E347141" wp14:editId="5C02FE53">
            <wp:extent cx="5486400" cy="29432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rFonts w:hint="eastAsia"/>
        </w:rPr>
        <w:t>在虚拟机中验证</w:t>
      </w:r>
      <w:r>
        <w:rPr>
          <w:rFonts w:hint="eastAsia"/>
        </w:rPr>
        <w:t>DNS</w:t>
      </w:r>
      <w:r>
        <w:rPr>
          <w:rFonts w:hint="eastAsia"/>
        </w:rPr>
        <w:t>是否配置成功</w:t>
      </w:r>
    </w:p>
    <w:p w:rsidR="000341BD" w:rsidRDefault="000341BD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3A5EA59" wp14:editId="570B9B37">
            <wp:extent cx="5486400" cy="29432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2D" w:rsidRDefault="00B90B2D" w:rsidP="00361252">
      <w:pPr>
        <w:pStyle w:val="a0"/>
        <w:spacing w:before="120" w:after="120"/>
        <w:ind w:firstLine="480"/>
      </w:pPr>
    </w:p>
    <w:p w:rsidR="00B90B2D" w:rsidRDefault="00B90B2D" w:rsidP="00361252">
      <w:pPr>
        <w:pStyle w:val="a0"/>
        <w:spacing w:before="120" w:after="120"/>
        <w:ind w:firstLine="480"/>
      </w:pP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B04042" w:rsidRDefault="00B04042" w:rsidP="00361252">
      <w:pPr>
        <w:pStyle w:val="a0"/>
        <w:spacing w:before="120" w:after="120"/>
        <w:ind w:firstLine="480"/>
      </w:pPr>
      <w:r>
        <w:rPr>
          <w:rFonts w:hint="eastAsia"/>
        </w:rPr>
        <w:t>安装好</w:t>
      </w:r>
      <w:r>
        <w:rPr>
          <w:rFonts w:hint="eastAsia"/>
        </w:rPr>
        <w:t>Web</w:t>
      </w:r>
      <w:r>
        <w:rPr>
          <w:rFonts w:hint="eastAsia"/>
        </w:rPr>
        <w:t>服务器，进入管理器，将默认网站和</w:t>
      </w:r>
      <w:r>
        <w:rPr>
          <w:rFonts w:hint="eastAsia"/>
        </w:rPr>
        <w:t>IP</w:t>
      </w:r>
      <w:r>
        <w:rPr>
          <w:rFonts w:hint="eastAsia"/>
        </w:rPr>
        <w:t>与端口进行绑定</w:t>
      </w:r>
    </w:p>
    <w:p w:rsidR="00B04042" w:rsidRDefault="00B04042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51DB7D1" wp14:editId="00DC436C">
            <wp:extent cx="5486400" cy="29432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42" w:rsidRDefault="00B04042" w:rsidP="00361252">
      <w:pPr>
        <w:pStyle w:val="a0"/>
        <w:spacing w:before="120" w:after="120"/>
        <w:ind w:firstLine="480"/>
      </w:pPr>
      <w:r>
        <w:rPr>
          <w:rFonts w:hint="eastAsia"/>
        </w:rPr>
        <w:t>启用匿名访问</w:t>
      </w:r>
    </w:p>
    <w:p w:rsidR="00B04042" w:rsidRDefault="00B04042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4D556E6" wp14:editId="61F965EE">
            <wp:extent cx="5486400" cy="2943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42" w:rsidRDefault="00B04042" w:rsidP="00361252">
      <w:pPr>
        <w:pStyle w:val="a0"/>
        <w:spacing w:before="120" w:after="120"/>
        <w:ind w:firstLine="480"/>
      </w:pPr>
      <w:r>
        <w:rPr>
          <w:rFonts w:hint="eastAsia"/>
        </w:rPr>
        <w:t>测试架构是否成功</w:t>
      </w:r>
    </w:p>
    <w:p w:rsidR="00B04042" w:rsidRDefault="00B04042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4002D4B" wp14:editId="05109C09">
            <wp:extent cx="5486400" cy="29432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1D" w:rsidRDefault="0043321D" w:rsidP="00361252">
      <w:pPr>
        <w:pStyle w:val="a0"/>
        <w:spacing w:before="120" w:after="120"/>
        <w:ind w:firstLine="480"/>
      </w:pPr>
      <w:r>
        <w:rPr>
          <w:rFonts w:hint="eastAsia"/>
        </w:rPr>
        <w:t>重启服务器</w:t>
      </w:r>
    </w:p>
    <w:p w:rsidR="0043321D" w:rsidRDefault="0043321D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E154888" wp14:editId="4DCD17CF">
            <wp:extent cx="5486400" cy="29432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F2" w:rsidRDefault="00605FF2" w:rsidP="00361252">
      <w:pPr>
        <w:pStyle w:val="a0"/>
        <w:spacing w:before="120" w:after="120"/>
        <w:ind w:firstLine="480"/>
      </w:pPr>
      <w:r>
        <w:rPr>
          <w:rFonts w:hint="eastAsia"/>
        </w:rPr>
        <w:t>控制流量</w:t>
      </w:r>
    </w:p>
    <w:p w:rsidR="00B04042" w:rsidRDefault="00605FF2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7D70BB2" wp14:editId="0101F828">
            <wp:extent cx="5486400" cy="29432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F2" w:rsidRDefault="005D4CCF" w:rsidP="00361252">
      <w:pPr>
        <w:pStyle w:val="a0"/>
        <w:spacing w:before="120" w:after="120"/>
        <w:ind w:firstLine="480"/>
      </w:pPr>
      <w:proofErr w:type="gramStart"/>
      <w:r>
        <w:rPr>
          <w:rFonts w:hint="eastAsia"/>
        </w:rPr>
        <w:t>安全性之凭密码</w:t>
      </w:r>
      <w:proofErr w:type="gramEnd"/>
      <w:r>
        <w:rPr>
          <w:rFonts w:hint="eastAsia"/>
        </w:rPr>
        <w:t>访问</w:t>
      </w:r>
    </w:p>
    <w:p w:rsidR="00605FF2" w:rsidRDefault="005D4CCF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DBFEA7E" wp14:editId="19902D78">
            <wp:extent cx="5486400" cy="29432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CCF" w:rsidRDefault="00347A66" w:rsidP="00361252">
      <w:pPr>
        <w:pStyle w:val="a0"/>
        <w:spacing w:before="120" w:after="120"/>
        <w:ind w:firstLine="480"/>
      </w:pPr>
      <w:r>
        <w:rPr>
          <w:rFonts w:hint="eastAsia"/>
        </w:rPr>
        <w:t>用</w:t>
      </w:r>
      <w:r>
        <w:rPr>
          <w:rFonts w:hint="eastAsia"/>
        </w:rPr>
        <w:t>Sambar</w:t>
      </w:r>
      <w:r>
        <w:t xml:space="preserve"> </w:t>
      </w:r>
      <w:r>
        <w:rPr>
          <w:rFonts w:hint="eastAsia"/>
        </w:rPr>
        <w:t>Server</w:t>
      </w:r>
      <w:r w:rsidR="00B72429">
        <w:rPr>
          <w:rFonts w:hint="eastAsia"/>
        </w:rPr>
        <w:t>做</w:t>
      </w:r>
      <w:r w:rsidR="00B72429">
        <w:rPr>
          <w:rFonts w:hint="eastAsia"/>
        </w:rPr>
        <w:t>HTTP</w:t>
      </w:r>
      <w:r w:rsidR="00B72429">
        <w:rPr>
          <w:rFonts w:hint="eastAsia"/>
        </w:rPr>
        <w:t>服务器</w:t>
      </w:r>
    </w:p>
    <w:p w:rsidR="00B72429" w:rsidRDefault="00B72429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A2E3F0B" wp14:editId="148EF56F">
            <wp:extent cx="5486400" cy="29432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29" w:rsidRDefault="00B72429" w:rsidP="00361252">
      <w:pPr>
        <w:pStyle w:val="a0"/>
        <w:spacing w:before="120" w:after="120"/>
        <w:ind w:firstLine="480"/>
      </w:pPr>
      <w:r>
        <w:rPr>
          <w:rFonts w:hint="eastAsia"/>
        </w:rPr>
        <w:t>验证启动成功</w:t>
      </w:r>
    </w:p>
    <w:p w:rsidR="00B72429" w:rsidRDefault="00B72429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77EA433" wp14:editId="20A19B94">
            <wp:extent cx="5486400" cy="29432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44" w:rsidRDefault="00A60544" w:rsidP="00361252">
      <w:pPr>
        <w:pStyle w:val="a0"/>
        <w:spacing w:before="120" w:after="120"/>
        <w:ind w:firstLine="480"/>
      </w:pPr>
      <w:r>
        <w:rPr>
          <w:rFonts w:hint="eastAsia"/>
        </w:rPr>
        <w:t>服务器的关闭与重启</w:t>
      </w:r>
    </w:p>
    <w:p w:rsidR="00A60544" w:rsidRDefault="00A60544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A5E556D" wp14:editId="269B3E84">
            <wp:extent cx="5486400" cy="3086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44" w:rsidRDefault="00A60544" w:rsidP="00361252">
      <w:pPr>
        <w:pStyle w:val="a0"/>
        <w:spacing w:before="120" w:after="120"/>
        <w:ind w:firstLine="480"/>
      </w:pPr>
    </w:p>
    <w:p w:rsidR="00A60544" w:rsidRDefault="00A60544" w:rsidP="00361252">
      <w:pPr>
        <w:pStyle w:val="a0"/>
        <w:spacing w:before="120" w:after="120"/>
        <w:ind w:firstLine="480"/>
      </w:pPr>
      <w:r>
        <w:rPr>
          <w:rFonts w:hint="eastAsia"/>
        </w:rPr>
        <w:t>虚拟主机技术</w:t>
      </w:r>
    </w:p>
    <w:p w:rsidR="00EA6EC9" w:rsidRDefault="00EA6EC9" w:rsidP="00361252">
      <w:pPr>
        <w:pStyle w:val="a0"/>
        <w:spacing w:before="120" w:after="120"/>
        <w:ind w:firstLine="480"/>
      </w:pPr>
      <w:r>
        <w:rPr>
          <w:rFonts w:hint="eastAsia"/>
        </w:rPr>
        <w:t>在网站</w:t>
      </w:r>
      <w:r w:rsidR="00366E9C">
        <w:rPr>
          <w:rFonts w:hint="eastAsia"/>
        </w:rPr>
        <w:t>绑定中添加主机头</w:t>
      </w:r>
    </w:p>
    <w:p w:rsidR="00366E9C" w:rsidRDefault="00366E9C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D70FEA0" wp14:editId="7EF82550">
            <wp:extent cx="5486400" cy="29432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9C" w:rsidRDefault="00366E9C" w:rsidP="00361252">
      <w:pPr>
        <w:pStyle w:val="a0"/>
        <w:spacing w:before="120" w:after="120"/>
        <w:ind w:firstLine="480"/>
      </w:pPr>
      <w:r>
        <w:rPr>
          <w:rFonts w:hint="eastAsia"/>
        </w:rPr>
        <w:t>添加</w:t>
      </w:r>
      <w:r w:rsidR="00CA5B1B">
        <w:rPr>
          <w:rFonts w:hint="eastAsia"/>
        </w:rPr>
        <w:t>其他站点，设置</w:t>
      </w:r>
      <w:r>
        <w:rPr>
          <w:rFonts w:hint="eastAsia"/>
        </w:rPr>
        <w:t>不同的主机头</w:t>
      </w:r>
      <w:r w:rsidR="009C59FF">
        <w:rPr>
          <w:rFonts w:hint="eastAsia"/>
        </w:rPr>
        <w:t>，设置不同的</w:t>
      </w:r>
      <w:r w:rsidR="00CA5B1B">
        <w:rPr>
          <w:rFonts w:hint="eastAsia"/>
        </w:rPr>
        <w:t>路径</w:t>
      </w:r>
    </w:p>
    <w:p w:rsidR="009C59FF" w:rsidRDefault="009C59FF" w:rsidP="009C59FF">
      <w:pPr>
        <w:pStyle w:val="a0"/>
        <w:spacing w:before="120" w:after="120"/>
        <w:ind w:firstLine="480"/>
        <w:rPr>
          <w:noProof/>
        </w:rPr>
      </w:pPr>
      <w:r>
        <w:rPr>
          <w:noProof/>
        </w:rPr>
        <w:lastRenderedPageBreak/>
        <w:drawing>
          <wp:inline distT="0" distB="0" distL="0" distR="0" wp14:anchorId="49E907DF" wp14:editId="3411FF48">
            <wp:extent cx="5486400" cy="29432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27" w:rsidRDefault="00E36227" w:rsidP="009C59FF">
      <w:pPr>
        <w:pStyle w:val="a0"/>
        <w:spacing w:before="120" w:after="120"/>
        <w:ind w:firstLine="480"/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hosts</w:t>
      </w:r>
      <w:r>
        <w:rPr>
          <w:rFonts w:hint="eastAsia"/>
          <w:noProof/>
        </w:rPr>
        <w:t>中添加两个站点</w:t>
      </w:r>
    </w:p>
    <w:p w:rsidR="00435F14" w:rsidRDefault="00435F14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97587AD" wp14:editId="3E195826">
            <wp:extent cx="5486400" cy="29432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27" w:rsidRDefault="00496428" w:rsidP="00361252">
      <w:pPr>
        <w:pStyle w:val="a0"/>
        <w:spacing w:before="120" w:after="120"/>
        <w:ind w:firstLine="480"/>
      </w:pPr>
      <w:r>
        <w:rPr>
          <w:rFonts w:hint="eastAsia"/>
        </w:rPr>
        <w:t>同时记得把默认网页内容添加到新建站点的物理路径中</w:t>
      </w:r>
    </w:p>
    <w:p w:rsidR="00496428" w:rsidRDefault="00496428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87C75FE" wp14:editId="2EB9B3DE">
            <wp:extent cx="5486400" cy="29432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28" w:rsidRDefault="00496428" w:rsidP="00361252">
      <w:pPr>
        <w:pStyle w:val="a0"/>
        <w:spacing w:before="120" w:after="120"/>
        <w:ind w:firstLine="480"/>
      </w:pPr>
      <w:r>
        <w:rPr>
          <w:rFonts w:hint="eastAsia"/>
        </w:rPr>
        <w:t>测试站点</w:t>
      </w:r>
    </w:p>
    <w:p w:rsidR="00496428" w:rsidRDefault="00496428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5ECFC38" wp14:editId="610075C1">
            <wp:extent cx="5486400" cy="29432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28" w:rsidRDefault="00496428" w:rsidP="00361252">
      <w:pPr>
        <w:pStyle w:val="a0"/>
        <w:spacing w:before="120" w:after="120"/>
        <w:ind w:firstLine="480"/>
      </w:pPr>
    </w:p>
    <w:p w:rsidR="00496428" w:rsidRDefault="00496428" w:rsidP="00361252">
      <w:pPr>
        <w:pStyle w:val="a0"/>
        <w:spacing w:before="120" w:after="120"/>
        <w:ind w:firstLine="480"/>
      </w:pPr>
    </w:p>
    <w:p w:rsidR="00496428" w:rsidRDefault="00496428" w:rsidP="00361252">
      <w:pPr>
        <w:pStyle w:val="a0"/>
        <w:spacing w:before="120" w:after="120"/>
        <w:ind w:firstLine="480"/>
      </w:pPr>
      <w:r>
        <w:rPr>
          <w:rFonts w:hint="eastAsia"/>
        </w:rPr>
        <w:t>安全站点</w:t>
      </w:r>
    </w:p>
    <w:p w:rsidR="002A3C0E" w:rsidRDefault="002A3C0E" w:rsidP="00361252">
      <w:pPr>
        <w:pStyle w:val="a0"/>
        <w:spacing w:before="120" w:after="120"/>
        <w:ind w:firstLine="480"/>
      </w:pPr>
      <w:r>
        <w:rPr>
          <w:rFonts w:hint="eastAsia"/>
        </w:rPr>
        <w:t>设置</w:t>
      </w:r>
      <w:r>
        <w:rPr>
          <w:rFonts w:hint="eastAsia"/>
        </w:rPr>
        <w:t>private</w:t>
      </w:r>
      <w:r>
        <w:rPr>
          <w:rFonts w:hint="eastAsia"/>
        </w:rPr>
        <w:t>站点的端口号为</w:t>
      </w:r>
      <w:r>
        <w:rPr>
          <w:rFonts w:hint="eastAsia"/>
        </w:rPr>
        <w:t>https</w:t>
      </w:r>
      <w:r>
        <w:rPr>
          <w:rFonts w:hint="eastAsia"/>
        </w:rPr>
        <w:t>默认端口</w:t>
      </w:r>
    </w:p>
    <w:p w:rsidR="002A3C0E" w:rsidRDefault="00D55B95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33B7D2B" wp14:editId="053AAD30">
            <wp:extent cx="5486400" cy="29432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B3" w:rsidRDefault="006666B3" w:rsidP="006666B3">
      <w:pPr>
        <w:pStyle w:val="a0"/>
        <w:spacing w:before="120" w:after="120"/>
        <w:ind w:firstLine="480"/>
      </w:pPr>
      <w:r>
        <w:rPr>
          <w:rFonts w:hint="eastAsia"/>
        </w:rPr>
        <w:t>申请证书</w:t>
      </w:r>
    </w:p>
    <w:p w:rsidR="006666B3" w:rsidRDefault="006666B3" w:rsidP="006666B3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AE6590F" wp14:editId="7FD7E7AB">
            <wp:extent cx="5486400" cy="375031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0E" w:rsidRDefault="006666B3" w:rsidP="00361252">
      <w:pPr>
        <w:pStyle w:val="a0"/>
        <w:spacing w:before="120" w:after="120"/>
        <w:ind w:firstLine="480"/>
      </w:pPr>
      <w:r>
        <w:rPr>
          <w:rFonts w:hint="eastAsia"/>
        </w:rPr>
        <w:t>指定文件后，可查看证书文件</w:t>
      </w:r>
    </w:p>
    <w:p w:rsidR="006666B3" w:rsidRDefault="006666B3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BACDEDB" wp14:editId="24910038">
            <wp:extent cx="5486400" cy="29432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BD" w:rsidRDefault="00C155BD" w:rsidP="00C155BD">
      <w:pPr>
        <w:pStyle w:val="a0"/>
        <w:spacing w:before="120" w:after="120"/>
        <w:ind w:firstLine="480"/>
      </w:pPr>
      <w:r>
        <w:rPr>
          <w:rFonts w:hint="eastAsia"/>
        </w:rPr>
        <w:t>安装证书服务器与证书服务，</w:t>
      </w:r>
      <w:r w:rsidR="0076451E">
        <w:rPr>
          <w:rFonts w:hint="eastAsia"/>
        </w:rPr>
        <w:t>颁发证书为</w:t>
      </w:r>
      <w:r w:rsidR="0076451E">
        <w:rPr>
          <w:rFonts w:hint="eastAsia"/>
        </w:rPr>
        <w:t>n</w:t>
      </w:r>
      <w:r w:rsidR="0076451E">
        <w:t>ewcert.cer</w:t>
      </w:r>
    </w:p>
    <w:p w:rsidR="0076451E" w:rsidRDefault="0076451E" w:rsidP="00C155BD">
      <w:pPr>
        <w:pStyle w:val="a0"/>
        <w:spacing w:before="120" w:after="120"/>
        <w:ind w:firstLine="480"/>
      </w:pPr>
      <w:r>
        <w:rPr>
          <w:rFonts w:hint="eastAsia"/>
          <w:noProof/>
        </w:rPr>
        <w:t>（见</w:t>
      </w:r>
      <w:r w:rsidR="005C460C">
        <w:rPr>
          <w:rFonts w:hint="eastAsia"/>
          <w:noProof/>
        </w:rPr>
        <w:t>后面的</w:t>
      </w:r>
      <w:r w:rsidR="005F68CA">
        <w:rPr>
          <w:rFonts w:hint="eastAsia"/>
          <w:noProof/>
        </w:rPr>
        <w:t>“证书服务器”</w:t>
      </w:r>
      <w:r w:rsidR="008E27BE">
        <w:rPr>
          <w:rFonts w:hint="eastAsia"/>
          <w:noProof/>
        </w:rPr>
        <w:t>部分</w:t>
      </w:r>
      <w:r>
        <w:rPr>
          <w:rFonts w:hint="eastAsia"/>
          <w:noProof/>
        </w:rPr>
        <w:t>，此处略）</w:t>
      </w:r>
    </w:p>
    <w:p w:rsidR="00C155BD" w:rsidRDefault="006666B3" w:rsidP="00C155BD">
      <w:pPr>
        <w:pStyle w:val="a0"/>
        <w:spacing w:before="120" w:after="120"/>
        <w:ind w:firstLine="480"/>
      </w:pPr>
      <w:r>
        <w:rPr>
          <w:rFonts w:hint="eastAsia"/>
        </w:rPr>
        <w:t>完成证书申请</w:t>
      </w:r>
    </w:p>
    <w:p w:rsidR="006666B3" w:rsidRDefault="008E5326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F99B053" wp14:editId="16EC02E3">
            <wp:extent cx="5486400" cy="29432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9F" w:rsidRDefault="0068569F" w:rsidP="00361252">
      <w:pPr>
        <w:pStyle w:val="a0"/>
        <w:spacing w:before="120" w:after="120"/>
        <w:ind w:firstLine="480"/>
      </w:pPr>
      <w:r>
        <w:rPr>
          <w:rFonts w:hint="eastAsia"/>
        </w:rPr>
        <w:t>为网站选择证书</w:t>
      </w:r>
    </w:p>
    <w:p w:rsidR="008E5326" w:rsidRDefault="00D55B95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6E14136" wp14:editId="69C1B173">
            <wp:extent cx="5486400" cy="29432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95" w:rsidRDefault="00D55B95" w:rsidP="00361252">
      <w:pPr>
        <w:pStyle w:val="a0"/>
        <w:spacing w:before="120" w:after="120"/>
        <w:ind w:firstLine="480"/>
      </w:pPr>
      <w:r>
        <w:rPr>
          <w:rFonts w:hint="eastAsia"/>
        </w:rPr>
        <w:t>测试站点</w:t>
      </w:r>
    </w:p>
    <w:p w:rsidR="00D55B95" w:rsidRDefault="00D55B95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6DDB44D" wp14:editId="2CD53E2B">
            <wp:extent cx="5486400" cy="29432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95" w:rsidRDefault="00D55B95" w:rsidP="00D55B95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0062B4F" wp14:editId="29C6F74E">
            <wp:extent cx="5486400" cy="29432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A7" w:rsidRDefault="00E32DA7" w:rsidP="00361252">
      <w:pPr>
        <w:pStyle w:val="a0"/>
        <w:spacing w:before="120" w:after="120"/>
        <w:ind w:firstLine="480"/>
      </w:pPr>
    </w:p>
    <w:p w:rsidR="00E32DA7" w:rsidRDefault="0044273F" w:rsidP="00361252">
      <w:pPr>
        <w:pStyle w:val="a0"/>
        <w:spacing w:before="120" w:after="120"/>
        <w:ind w:firstLine="480"/>
      </w:pPr>
      <w:r>
        <w:rPr>
          <w:rFonts w:hint="eastAsia"/>
        </w:rPr>
        <w:t>证书服务器</w:t>
      </w:r>
    </w:p>
    <w:p w:rsidR="0044273F" w:rsidRDefault="0044273F" w:rsidP="00361252">
      <w:pPr>
        <w:pStyle w:val="a0"/>
        <w:spacing w:before="120" w:after="120"/>
        <w:ind w:firstLine="480"/>
      </w:pPr>
      <w:r>
        <w:rPr>
          <w:rFonts w:hint="eastAsia"/>
        </w:rPr>
        <w:t>根据</w:t>
      </w:r>
      <w:r w:rsidR="00334C4B">
        <w:rPr>
          <w:rFonts w:hint="eastAsia"/>
        </w:rPr>
        <w:t>百度教程安装证书服务器</w:t>
      </w:r>
    </w:p>
    <w:p w:rsidR="0044273F" w:rsidRDefault="0044273F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F3456CD" wp14:editId="6803CDCA">
            <wp:extent cx="5486400" cy="29432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F9" w:rsidRDefault="00595CF9" w:rsidP="00361252">
      <w:pPr>
        <w:pStyle w:val="a0"/>
        <w:spacing w:before="120" w:after="120"/>
        <w:ind w:firstLine="480"/>
      </w:pPr>
      <w:r>
        <w:rPr>
          <w:rFonts w:hint="eastAsia"/>
        </w:rPr>
        <w:t>安装证书服务</w:t>
      </w:r>
    </w:p>
    <w:p w:rsidR="00595CF9" w:rsidRDefault="00595CF9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0582860" wp14:editId="0A3AB6E7">
            <wp:extent cx="5486400" cy="29432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BA" w:rsidRDefault="005C62BA" w:rsidP="00361252">
      <w:pPr>
        <w:pStyle w:val="a0"/>
        <w:spacing w:before="120" w:after="120"/>
        <w:ind w:firstLine="480"/>
      </w:pPr>
      <w:r>
        <w:rPr>
          <w:rFonts w:hint="eastAsia"/>
        </w:rPr>
        <w:t>使用命令行参数</w:t>
      </w:r>
      <w:r w:rsidR="00CF5499">
        <w:rPr>
          <w:rFonts w:hint="eastAsia"/>
        </w:rPr>
        <w:t>以</w:t>
      </w:r>
      <w:r w:rsidR="00CF5499">
        <w:rPr>
          <w:rFonts w:hint="eastAsia"/>
        </w:rPr>
        <w:t>web</w:t>
      </w:r>
      <w:r w:rsidR="00CF5499">
        <w:rPr>
          <w:rFonts w:hint="eastAsia"/>
        </w:rPr>
        <w:t>方式</w:t>
      </w:r>
      <w:r>
        <w:rPr>
          <w:rFonts w:hint="eastAsia"/>
        </w:rPr>
        <w:t>进行证书申请与颁发</w:t>
      </w:r>
    </w:p>
    <w:p w:rsidR="00595CF9" w:rsidRDefault="005C62BA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5522E33" wp14:editId="384B151B">
            <wp:extent cx="5486400" cy="2943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F9" w:rsidRDefault="005C62BA" w:rsidP="00361252">
      <w:pPr>
        <w:pStyle w:val="a0"/>
        <w:spacing w:before="120" w:after="120"/>
        <w:ind w:firstLine="480"/>
      </w:pPr>
      <w:r>
        <w:rPr>
          <w:rFonts w:hint="eastAsia"/>
        </w:rPr>
        <w:t>可查看颁发的申请</w:t>
      </w:r>
    </w:p>
    <w:p w:rsidR="005C62BA" w:rsidRDefault="005C62BA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10D00A9" wp14:editId="7E9E8EB5">
            <wp:extent cx="5486400" cy="29432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BA" w:rsidRDefault="005C62BA" w:rsidP="00361252">
      <w:pPr>
        <w:pStyle w:val="a0"/>
        <w:spacing w:before="120" w:after="120"/>
        <w:ind w:firstLine="480"/>
      </w:pPr>
      <w:r>
        <w:rPr>
          <w:rFonts w:hint="eastAsia"/>
        </w:rPr>
        <w:t>可查看证书信息</w:t>
      </w:r>
    </w:p>
    <w:p w:rsidR="005C62BA" w:rsidRDefault="005C62BA" w:rsidP="00361252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729543F" wp14:editId="39D36739">
            <wp:extent cx="5486400" cy="29432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4A" w:rsidRDefault="00CF5499" w:rsidP="00361252">
      <w:pPr>
        <w:pStyle w:val="a0"/>
        <w:spacing w:before="120" w:after="120"/>
        <w:ind w:firstLine="480"/>
      </w:pPr>
      <w:r>
        <w:rPr>
          <w:rFonts w:hint="eastAsia"/>
        </w:rPr>
        <w:t>可导出证书</w:t>
      </w:r>
    </w:p>
    <w:p w:rsidR="00CF5499" w:rsidRDefault="00CF5499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FDCCBB1" wp14:editId="47457B90">
            <wp:extent cx="5486400" cy="29432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99" w:rsidRDefault="00CF5499" w:rsidP="00361252">
      <w:pPr>
        <w:pStyle w:val="a0"/>
        <w:spacing w:before="120" w:after="120"/>
        <w:ind w:firstLine="480"/>
      </w:pPr>
      <w:r>
        <w:rPr>
          <w:rFonts w:hint="eastAsia"/>
        </w:rPr>
        <w:t>通过</w:t>
      </w:r>
      <w:r>
        <w:rPr>
          <w:rFonts w:hint="eastAsia"/>
        </w:rPr>
        <w:t xml:space="preserve"> Web </w:t>
      </w:r>
      <w:r>
        <w:rPr>
          <w:rFonts w:hint="eastAsia"/>
        </w:rPr>
        <w:t>方式申请并颁发证书，根据网上教程在虚拟机暂无法实现，可借助命令行参数实现，具体可看之前操作</w:t>
      </w:r>
    </w:p>
    <w:p w:rsidR="00A345C8" w:rsidRDefault="00A345C8" w:rsidP="00A345C8">
      <w:pPr>
        <w:spacing w:before="120" w:after="120"/>
        <w:rPr>
          <w:rFonts w:cs="Times New Roman"/>
          <w:kern w:val="0"/>
          <w:sz w:val="24"/>
          <w:szCs w:val="24"/>
        </w:rPr>
      </w:pPr>
    </w:p>
    <w:p w:rsidR="00CF5499" w:rsidRDefault="00D6660A" w:rsidP="00A345C8">
      <w:pPr>
        <w:spacing w:before="120" w:after="120"/>
      </w:pPr>
      <w:r>
        <w:rPr>
          <w:rFonts w:hint="eastAsia"/>
        </w:rPr>
        <w:t>FTP</w:t>
      </w:r>
      <w:r>
        <w:rPr>
          <w:rFonts w:hint="eastAsia"/>
        </w:rPr>
        <w:t>服务器</w:t>
      </w:r>
    </w:p>
    <w:p w:rsidR="00FE4A4A" w:rsidRDefault="00441D3C" w:rsidP="00A345C8">
      <w:pPr>
        <w:spacing w:before="120" w:after="120"/>
        <w:ind w:firstLine="420"/>
      </w:pPr>
      <w:r>
        <w:rPr>
          <w:rFonts w:hint="eastAsia"/>
        </w:rPr>
        <w:t>安装</w:t>
      </w:r>
      <w:r>
        <w:rPr>
          <w:rFonts w:hint="eastAsia"/>
        </w:rPr>
        <w:t>Serv</w:t>
      </w:r>
      <w:r>
        <w:t>-U</w:t>
      </w:r>
    </w:p>
    <w:p w:rsidR="00A345C8" w:rsidRDefault="00A345C8" w:rsidP="00A345C8">
      <w:pPr>
        <w:spacing w:before="120" w:after="120"/>
        <w:ind w:firstLine="420"/>
      </w:pPr>
      <w:r>
        <w:rPr>
          <w:rFonts w:hint="eastAsia"/>
        </w:rPr>
        <w:t>此步略</w:t>
      </w:r>
    </w:p>
    <w:p w:rsidR="00A345C8" w:rsidRDefault="00A345C8" w:rsidP="00A345C8">
      <w:pPr>
        <w:spacing w:before="120" w:after="120"/>
        <w:ind w:firstLine="420"/>
      </w:pPr>
    </w:p>
    <w:p w:rsidR="00A345C8" w:rsidRDefault="00A345C8" w:rsidP="00A345C8">
      <w:pPr>
        <w:spacing w:before="120" w:after="120"/>
        <w:ind w:firstLine="420"/>
      </w:pPr>
      <w:r>
        <w:rPr>
          <w:rFonts w:hint="eastAsia"/>
        </w:rPr>
        <w:t>新建域</w:t>
      </w:r>
    </w:p>
    <w:p w:rsidR="00A345C8" w:rsidRDefault="00A345C8" w:rsidP="00A345C8">
      <w:pPr>
        <w:spacing w:before="120" w:after="120"/>
      </w:pPr>
      <w:r>
        <w:rPr>
          <w:noProof/>
        </w:rPr>
        <w:drawing>
          <wp:inline distT="0" distB="0" distL="0" distR="0" wp14:anchorId="403D6BD5" wp14:editId="2767B313">
            <wp:extent cx="5486400" cy="29432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5C8" w:rsidRDefault="00A345C8" w:rsidP="00A345C8">
      <w:pPr>
        <w:spacing w:before="120" w:after="120"/>
      </w:pPr>
      <w:r>
        <w:lastRenderedPageBreak/>
        <w:tab/>
      </w:r>
      <w:r w:rsidR="009F6FE5">
        <w:rPr>
          <w:rFonts w:hint="eastAsia"/>
        </w:rPr>
        <w:t>为</w:t>
      </w:r>
      <w:r w:rsidR="009F6FE5">
        <w:rPr>
          <w:rFonts w:hint="eastAsia"/>
        </w:rPr>
        <w:t>FTP</w:t>
      </w:r>
      <w:r w:rsidR="009F6FE5">
        <w:rPr>
          <w:rFonts w:hint="eastAsia"/>
        </w:rPr>
        <w:t>添加账户</w:t>
      </w:r>
    </w:p>
    <w:p w:rsidR="009F6FE5" w:rsidRDefault="009F6FE5" w:rsidP="00A345C8">
      <w:pPr>
        <w:spacing w:before="120" w:after="120"/>
      </w:pPr>
      <w:r>
        <w:rPr>
          <w:noProof/>
        </w:rPr>
        <w:drawing>
          <wp:inline distT="0" distB="0" distL="0" distR="0" wp14:anchorId="6DA175BE" wp14:editId="04B6B348">
            <wp:extent cx="5486400" cy="29432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E5" w:rsidRDefault="009F6FE5" w:rsidP="00A345C8">
      <w:pPr>
        <w:spacing w:before="120" w:after="120"/>
      </w:pPr>
      <w:r>
        <w:rPr>
          <w:rFonts w:hint="eastAsia"/>
        </w:rPr>
        <w:t>此处更改权限，以方便后续操作</w:t>
      </w:r>
    </w:p>
    <w:p w:rsidR="009F6FE5" w:rsidRDefault="009F6FE5" w:rsidP="00A345C8">
      <w:pPr>
        <w:spacing w:before="120" w:after="120"/>
      </w:pPr>
      <w:r>
        <w:rPr>
          <w:noProof/>
        </w:rPr>
        <w:drawing>
          <wp:inline distT="0" distB="0" distL="0" distR="0" wp14:anchorId="5629367D" wp14:editId="49212524">
            <wp:extent cx="5486400" cy="29432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Default="00B70889" w:rsidP="00A345C8">
      <w:pPr>
        <w:spacing w:before="120" w:after="120"/>
      </w:pPr>
      <w:r>
        <w:rPr>
          <w:rFonts w:hint="eastAsia"/>
        </w:rPr>
        <w:t>从</w:t>
      </w:r>
      <w:r>
        <w:rPr>
          <w:rFonts w:hint="eastAsia"/>
        </w:rPr>
        <w:t>serv-U</w:t>
      </w:r>
      <w:r>
        <w:rPr>
          <w:rFonts w:hint="eastAsia"/>
        </w:rPr>
        <w:t>可以看到已经创建成功</w:t>
      </w:r>
    </w:p>
    <w:p w:rsidR="00B70889" w:rsidRDefault="00B70889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08C8A9F1" wp14:editId="1446C0E9">
            <wp:extent cx="5486400" cy="29432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AA" w:rsidRDefault="00F107AA" w:rsidP="00A345C8">
      <w:pPr>
        <w:spacing w:before="120" w:after="120"/>
      </w:pPr>
      <w:r>
        <w:rPr>
          <w:rFonts w:hint="eastAsia"/>
        </w:rPr>
        <w:t>设置一下目录访问权限</w:t>
      </w:r>
    </w:p>
    <w:p w:rsidR="00F107AA" w:rsidRDefault="00F107AA" w:rsidP="00A345C8">
      <w:pPr>
        <w:spacing w:before="120" w:after="120"/>
      </w:pPr>
      <w:r>
        <w:rPr>
          <w:noProof/>
        </w:rPr>
        <w:drawing>
          <wp:inline distT="0" distB="0" distL="0" distR="0" wp14:anchorId="2F5CCB54" wp14:editId="0F6CB1C8">
            <wp:extent cx="5486400" cy="2943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Default="00B70889" w:rsidP="00A345C8">
      <w:pPr>
        <w:spacing w:before="120" w:after="120"/>
      </w:pPr>
      <w:r>
        <w:rPr>
          <w:rFonts w:hint="eastAsia"/>
        </w:rPr>
        <w:t>在共享文件夹下写一个共享文件供测试</w:t>
      </w:r>
    </w:p>
    <w:p w:rsidR="00B70889" w:rsidRDefault="00B70889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02252B62" wp14:editId="590E6CD9">
            <wp:extent cx="5486400" cy="29432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AA" w:rsidRDefault="00F107AA" w:rsidP="00A345C8">
      <w:pPr>
        <w:spacing w:before="120" w:after="120"/>
      </w:pPr>
      <w:r>
        <w:rPr>
          <w:rFonts w:hint="eastAsia"/>
        </w:rPr>
        <w:t>使用设置好的用户登录</w:t>
      </w:r>
      <w:r>
        <w:rPr>
          <w:rFonts w:hint="eastAsia"/>
        </w:rPr>
        <w:t>ftp</w:t>
      </w:r>
    </w:p>
    <w:p w:rsidR="00F107AA" w:rsidRDefault="00F107AA" w:rsidP="00A345C8">
      <w:pPr>
        <w:spacing w:before="120" w:after="120"/>
      </w:pPr>
      <w:r>
        <w:rPr>
          <w:noProof/>
        </w:rPr>
        <w:drawing>
          <wp:inline distT="0" distB="0" distL="0" distR="0" wp14:anchorId="218FB44F" wp14:editId="0BAB073D">
            <wp:extent cx="5486400" cy="29432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D" w:rsidRDefault="004A386D" w:rsidP="00A345C8">
      <w:pPr>
        <w:spacing w:before="120" w:after="120"/>
      </w:pPr>
      <w:r>
        <w:rPr>
          <w:rFonts w:hint="eastAsia"/>
        </w:rPr>
        <w:t>测试权限</w:t>
      </w:r>
    </w:p>
    <w:p w:rsidR="004A386D" w:rsidRDefault="004A386D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0FD9DDAA" wp14:editId="3C9C9E9B">
            <wp:extent cx="5486400" cy="29432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D" w:rsidRDefault="004A386D" w:rsidP="00A345C8">
      <w:pPr>
        <w:spacing w:before="120" w:after="120"/>
      </w:pPr>
      <w:r>
        <w:rPr>
          <w:noProof/>
        </w:rPr>
        <w:drawing>
          <wp:inline distT="0" distB="0" distL="0" distR="0" wp14:anchorId="1DD6DD05" wp14:editId="33F6665B">
            <wp:extent cx="5486400" cy="29432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D" w:rsidRDefault="004A386D" w:rsidP="00A345C8">
      <w:pPr>
        <w:spacing w:before="120" w:after="120"/>
      </w:pPr>
      <w:r>
        <w:rPr>
          <w:rFonts w:hint="eastAsia"/>
        </w:rPr>
        <w:t>还可以尝试直接输入用户名和密码登录</w:t>
      </w:r>
      <w:r>
        <w:rPr>
          <w:rFonts w:hint="eastAsia"/>
        </w:rPr>
        <w:t>ftp</w:t>
      </w:r>
    </w:p>
    <w:p w:rsidR="00F107AA" w:rsidRDefault="004A386D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0E25B17D" wp14:editId="317E8581">
            <wp:extent cx="5486400" cy="29432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5C8" w:rsidRDefault="00A345C8" w:rsidP="00A345C8">
      <w:pPr>
        <w:spacing w:before="120" w:after="120"/>
      </w:pPr>
      <w:r>
        <w:tab/>
      </w:r>
    </w:p>
    <w:p w:rsidR="004A386D" w:rsidRDefault="004A386D" w:rsidP="00A345C8">
      <w:pPr>
        <w:spacing w:before="120" w:after="120"/>
      </w:pPr>
      <w:r>
        <w:rPr>
          <w:rFonts w:hint="eastAsia"/>
        </w:rPr>
        <w:t>SMTP</w:t>
      </w:r>
      <w:r>
        <w:rPr>
          <w:rFonts w:hint="eastAsia"/>
        </w:rPr>
        <w:t>和</w:t>
      </w:r>
      <w:r>
        <w:rPr>
          <w:rFonts w:hint="eastAsia"/>
        </w:rPr>
        <w:t>POP</w:t>
      </w:r>
      <w:r>
        <w:rPr>
          <w:rFonts w:hint="eastAsia"/>
        </w:rPr>
        <w:t>服务器</w:t>
      </w:r>
    </w:p>
    <w:p w:rsidR="004A386D" w:rsidRDefault="00406A78" w:rsidP="00A345C8">
      <w:pPr>
        <w:spacing w:before="120" w:after="120"/>
      </w:pPr>
      <w:r>
        <w:rPr>
          <w:rFonts w:hint="eastAsia"/>
        </w:rPr>
        <w:t>安装</w:t>
      </w:r>
      <w:r w:rsidR="002D0680">
        <w:rPr>
          <w:rFonts w:hint="eastAsia"/>
        </w:rPr>
        <w:t>MDaemon</w:t>
      </w:r>
    </w:p>
    <w:p w:rsidR="002D0680" w:rsidRDefault="002D0680" w:rsidP="00A345C8">
      <w:pPr>
        <w:spacing w:before="120" w:after="120"/>
      </w:pPr>
      <w:r>
        <w:rPr>
          <w:noProof/>
        </w:rPr>
        <w:drawing>
          <wp:inline distT="0" distB="0" distL="0" distR="0" wp14:anchorId="157DE4F5" wp14:editId="6455D1F1">
            <wp:extent cx="5273497" cy="3467400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80" w:rsidRDefault="002D0680" w:rsidP="00A345C8">
      <w:pPr>
        <w:spacing w:before="120" w:after="120"/>
      </w:pPr>
      <w:r>
        <w:rPr>
          <w:rFonts w:hint="eastAsia"/>
        </w:rPr>
        <w:t>登录</w:t>
      </w:r>
      <w:r>
        <w:rPr>
          <w:rFonts w:hint="eastAsia"/>
        </w:rPr>
        <w:t>MDaemon</w:t>
      </w:r>
      <w:r w:rsidR="00485971">
        <w:rPr>
          <w:rFonts w:hint="eastAsia"/>
        </w:rPr>
        <w:t>管理员</w:t>
      </w:r>
      <w:r w:rsidR="00B42CE6">
        <w:rPr>
          <w:rFonts w:hint="eastAsia"/>
        </w:rPr>
        <w:t>（远程控制）</w:t>
      </w:r>
    </w:p>
    <w:p w:rsidR="00485971" w:rsidRDefault="00485971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1EE498C4" wp14:editId="757AC72C">
            <wp:extent cx="5486400" cy="29432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71" w:rsidRDefault="00485971" w:rsidP="00A345C8">
      <w:pPr>
        <w:spacing w:before="120" w:after="120"/>
      </w:pPr>
      <w:r>
        <w:rPr>
          <w:rFonts w:hint="eastAsia"/>
        </w:rPr>
        <w:t>创建账户</w:t>
      </w:r>
      <w:r w:rsidR="00B42CE6">
        <w:rPr>
          <w:rFonts w:hint="eastAsia"/>
        </w:rPr>
        <w:t>（远程控制）</w:t>
      </w:r>
    </w:p>
    <w:p w:rsidR="00485971" w:rsidRDefault="009D0831" w:rsidP="00A345C8">
      <w:pPr>
        <w:spacing w:before="120" w:after="120"/>
      </w:pPr>
      <w:r>
        <w:rPr>
          <w:noProof/>
        </w:rPr>
        <w:drawing>
          <wp:inline distT="0" distB="0" distL="0" distR="0" wp14:anchorId="55932E9E" wp14:editId="0B3A1C5C">
            <wp:extent cx="5486400" cy="29432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31" w:rsidRDefault="009D0831" w:rsidP="00A345C8">
      <w:pPr>
        <w:spacing w:before="120" w:after="1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foxmail</w:t>
      </w:r>
      <w:proofErr w:type="spellEnd"/>
    </w:p>
    <w:p w:rsidR="009D0831" w:rsidRDefault="009D0831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44DA17BA" wp14:editId="78AAA5D0">
            <wp:extent cx="5486400" cy="3216910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31" w:rsidRDefault="009D0831" w:rsidP="00A345C8">
      <w:pPr>
        <w:spacing w:before="120" w:after="120"/>
      </w:pPr>
      <w:r>
        <w:rPr>
          <w:rFonts w:hint="eastAsia"/>
        </w:rPr>
        <w:t>进行测试</w:t>
      </w:r>
    </w:p>
    <w:p w:rsidR="009D0831" w:rsidRDefault="009D0831" w:rsidP="00A345C8">
      <w:pPr>
        <w:spacing w:before="120" w:after="120"/>
      </w:pPr>
      <w:r>
        <w:rPr>
          <w:noProof/>
        </w:rPr>
        <w:drawing>
          <wp:inline distT="0" distB="0" distL="0" distR="0" wp14:anchorId="73374ED4" wp14:editId="50BA2819">
            <wp:extent cx="5486400" cy="3216910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E6" w:rsidRDefault="00B42CE6" w:rsidP="00A345C8">
      <w:pPr>
        <w:spacing w:before="120" w:after="120"/>
      </w:pPr>
      <w:r>
        <w:rPr>
          <w:rFonts w:hint="eastAsia"/>
        </w:rPr>
        <w:t>成功收取</w:t>
      </w:r>
    </w:p>
    <w:p w:rsidR="00B42CE6" w:rsidRDefault="00B42CE6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202FAF70" wp14:editId="10E34F5A">
            <wp:extent cx="5486400" cy="321691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E6" w:rsidRDefault="00B42CE6" w:rsidP="00A345C8">
      <w:pPr>
        <w:spacing w:before="120" w:after="120"/>
      </w:pPr>
      <w:r>
        <w:rPr>
          <w:rFonts w:hint="eastAsia"/>
        </w:rPr>
        <w:t>邮件服务器上的记录</w:t>
      </w:r>
    </w:p>
    <w:p w:rsidR="00B42CE6" w:rsidRDefault="00B42CE6" w:rsidP="00A345C8">
      <w:pPr>
        <w:spacing w:before="120" w:after="120"/>
      </w:pPr>
      <w:r>
        <w:rPr>
          <w:noProof/>
        </w:rPr>
        <w:drawing>
          <wp:inline distT="0" distB="0" distL="0" distR="0" wp14:anchorId="658B16C6" wp14:editId="42517DDC">
            <wp:extent cx="5486400" cy="29432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E6" w:rsidRDefault="00B42CE6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0978465A" wp14:editId="30E3ADA2">
            <wp:extent cx="5486400" cy="3826510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3C" w:rsidRDefault="0013393C" w:rsidP="00A345C8">
      <w:pPr>
        <w:spacing w:before="120" w:after="120"/>
      </w:pPr>
      <w:r>
        <w:rPr>
          <w:rFonts w:hint="eastAsia"/>
        </w:rPr>
        <w:t>Web</w:t>
      </w:r>
      <w:r>
        <w:rPr>
          <w:rFonts w:hint="eastAsia"/>
        </w:rPr>
        <w:t>方式管理</w:t>
      </w:r>
      <w:r>
        <w:rPr>
          <w:rFonts w:hint="eastAsia"/>
        </w:rPr>
        <w:t>MDaemon</w:t>
      </w:r>
    </w:p>
    <w:p w:rsidR="0013393C" w:rsidRDefault="0013393C" w:rsidP="00A345C8">
      <w:pPr>
        <w:spacing w:before="120" w:after="120"/>
      </w:pPr>
      <w:r>
        <w:rPr>
          <w:rFonts w:hint="eastAsia"/>
        </w:rPr>
        <w:t>先查看对应的号</w:t>
      </w:r>
    </w:p>
    <w:p w:rsidR="0013393C" w:rsidRDefault="0013393C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16DFFA59" wp14:editId="20F26F4F">
            <wp:extent cx="5486400" cy="3826510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17" w:rsidRDefault="00DA5117" w:rsidP="00A345C8">
      <w:pPr>
        <w:spacing w:before="120" w:after="120"/>
      </w:pPr>
      <w:r>
        <w:rPr>
          <w:rFonts w:hint="eastAsia"/>
        </w:rPr>
        <w:t>以</w:t>
      </w:r>
      <w:r>
        <w:rPr>
          <w:rFonts w:hint="eastAsia"/>
        </w:rPr>
        <w:t>web</w:t>
      </w:r>
      <w:r>
        <w:rPr>
          <w:rFonts w:hint="eastAsia"/>
        </w:rPr>
        <w:t>方式登录</w:t>
      </w:r>
    </w:p>
    <w:p w:rsidR="00DA5117" w:rsidRDefault="00DA5117" w:rsidP="00A345C8">
      <w:pPr>
        <w:spacing w:before="120" w:after="120"/>
      </w:pPr>
      <w:r>
        <w:rPr>
          <w:noProof/>
        </w:rPr>
        <w:drawing>
          <wp:inline distT="0" distB="0" distL="0" distR="0" wp14:anchorId="1D13416A" wp14:editId="22C32793">
            <wp:extent cx="5486400" cy="29432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EE" w:rsidRDefault="00DA5117" w:rsidP="00A345C8">
      <w:pPr>
        <w:spacing w:before="120" w:after="120"/>
      </w:pPr>
      <w:r>
        <w:rPr>
          <w:rFonts w:hint="eastAsia"/>
        </w:rPr>
        <w:t>写邮件并发送</w:t>
      </w:r>
    </w:p>
    <w:p w:rsidR="00B42CE6" w:rsidRDefault="00DA5117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4BC9CEDB" wp14:editId="711BDA68">
            <wp:extent cx="5486400" cy="29432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EE" w:rsidRDefault="00D741EE" w:rsidP="00A345C8">
      <w:pPr>
        <w:spacing w:before="120" w:after="120"/>
      </w:pPr>
      <w:r>
        <w:rPr>
          <w:rFonts w:hint="eastAsia"/>
        </w:rPr>
        <w:t>服务器后台的响应</w:t>
      </w:r>
    </w:p>
    <w:p w:rsidR="00D741EE" w:rsidRDefault="00D741EE" w:rsidP="00A345C8">
      <w:pPr>
        <w:spacing w:before="120" w:after="120"/>
      </w:pPr>
      <w:r>
        <w:rPr>
          <w:noProof/>
        </w:rPr>
        <w:drawing>
          <wp:inline distT="0" distB="0" distL="0" distR="0" wp14:anchorId="00BF3148" wp14:editId="3CDA800A">
            <wp:extent cx="5486400" cy="382651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EE" w:rsidRDefault="00D741EE" w:rsidP="00A345C8">
      <w:pPr>
        <w:spacing w:before="120" w:after="120"/>
      </w:pPr>
      <w:r>
        <w:rPr>
          <w:rFonts w:hint="eastAsia"/>
        </w:rPr>
        <w:t>收到邮件</w:t>
      </w:r>
    </w:p>
    <w:p w:rsidR="00D741EE" w:rsidRDefault="00D741EE" w:rsidP="00A345C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392B781C" wp14:editId="5D5597D3">
            <wp:extent cx="5486400" cy="29432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EE" w:rsidRDefault="00D741EE" w:rsidP="00A345C8">
      <w:pPr>
        <w:spacing w:before="120" w:after="120"/>
      </w:pPr>
      <w:r>
        <w:rPr>
          <w:noProof/>
        </w:rPr>
        <w:drawing>
          <wp:inline distT="0" distB="0" distL="0" distR="0" wp14:anchorId="3D17C627" wp14:editId="7568639A">
            <wp:extent cx="5486400" cy="321691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EE" w:rsidRDefault="00D741EE" w:rsidP="00A345C8">
      <w:pPr>
        <w:spacing w:before="120" w:after="120"/>
      </w:pPr>
    </w:p>
    <w:p w:rsidR="00D741EE" w:rsidRDefault="00D741EE" w:rsidP="00A345C8">
      <w:pPr>
        <w:spacing w:before="120" w:after="120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安装</w:t>
      </w:r>
      <w:r>
        <w:rPr>
          <w:rFonts w:hint="eastAsia"/>
        </w:rPr>
        <w:t>SSH</w:t>
      </w:r>
    </w:p>
    <w:p w:rsidR="00AC2284" w:rsidRDefault="00AC2284" w:rsidP="00AC2284">
      <w:pPr>
        <w:spacing w:before="120" w:after="120"/>
      </w:pPr>
      <w:r>
        <w:tab/>
      </w:r>
      <w:r>
        <w:rPr>
          <w:rFonts w:hint="eastAsia"/>
        </w:rPr>
        <w:t>安装</w:t>
      </w:r>
      <w:r>
        <w:rPr>
          <w:rFonts w:hint="eastAsia"/>
        </w:rPr>
        <w:t>SSH</w:t>
      </w:r>
    </w:p>
    <w:p w:rsidR="00AC2284" w:rsidRDefault="00AC2284" w:rsidP="00AC2284">
      <w:pPr>
        <w:spacing w:before="120" w:after="120"/>
      </w:pPr>
      <w:r>
        <w:tab/>
      </w:r>
      <w:r>
        <w:tab/>
      </w:r>
      <w:r>
        <w:rPr>
          <w:rFonts w:hint="eastAsia"/>
        </w:rPr>
        <w:t>我的虚拟机之前已经安装过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，此处不再重复安装，如果未安装则安装</w:t>
      </w:r>
      <w:proofErr w:type="spellStart"/>
      <w:r w:rsidRPr="00AC2284">
        <w:t>openssh</w:t>
      </w:r>
      <w:proofErr w:type="spellEnd"/>
      <w:r w:rsidRPr="00AC2284">
        <w:t>-server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openssh</w:t>
      </w:r>
      <w:proofErr w:type="spellEnd"/>
      <w:r>
        <w:rPr>
          <w:rFonts w:hint="eastAsia"/>
        </w:rPr>
        <w:t>-client</w:t>
      </w:r>
      <w:r>
        <w:rPr>
          <w:rFonts w:hint="eastAsia"/>
        </w:rPr>
        <w:t>即可</w:t>
      </w:r>
    </w:p>
    <w:p w:rsidR="00AC2284" w:rsidRDefault="00AC2284" w:rsidP="00AC2284">
      <w:pPr>
        <w:spacing w:before="120" w:after="120"/>
      </w:pPr>
      <w:r>
        <w:tab/>
      </w:r>
      <w:r>
        <w:rPr>
          <w:rFonts w:hint="eastAsia"/>
        </w:rPr>
        <w:t>查看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是否开启</w:t>
      </w:r>
    </w:p>
    <w:p w:rsidR="00AC2284" w:rsidRDefault="00AC2284" w:rsidP="00AC2284">
      <w:pPr>
        <w:spacing w:before="120" w:after="120"/>
      </w:pPr>
      <w:r>
        <w:tab/>
      </w:r>
      <w:r>
        <w:rPr>
          <w:noProof/>
        </w:rPr>
        <w:lastRenderedPageBreak/>
        <w:drawing>
          <wp:inline distT="0" distB="0" distL="0" distR="0" wp14:anchorId="7A32026E" wp14:editId="667E0AB5">
            <wp:extent cx="5486400" cy="335597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4" w:rsidRDefault="00AC2284" w:rsidP="00AC2284">
      <w:pPr>
        <w:spacing w:before="120" w:after="120"/>
      </w:pPr>
      <w:r>
        <w:rPr>
          <w:rFonts w:hint="eastAsia"/>
        </w:rPr>
        <w:t>登录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client</w:t>
      </w:r>
    </w:p>
    <w:p w:rsidR="00AC2284" w:rsidRDefault="00AC2284" w:rsidP="00AC2284">
      <w:pPr>
        <w:spacing w:before="120" w:after="120"/>
      </w:pPr>
      <w:r>
        <w:rPr>
          <w:noProof/>
        </w:rPr>
        <w:drawing>
          <wp:inline distT="0" distB="0" distL="0" distR="0" wp14:anchorId="5D5721F0" wp14:editId="3ADC8396">
            <wp:extent cx="5486400" cy="33559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4" w:rsidRDefault="00AC2284" w:rsidP="00AC2284">
      <w:pPr>
        <w:spacing w:before="120" w:after="120"/>
      </w:pPr>
      <w:r>
        <w:rPr>
          <w:rFonts w:hint="eastAsia"/>
        </w:rPr>
        <w:t>退出登录</w:t>
      </w:r>
    </w:p>
    <w:p w:rsidR="00AC2284" w:rsidRDefault="00AC2284" w:rsidP="00AC2284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6BB2C133" wp14:editId="00B66776">
            <wp:extent cx="5486400" cy="335597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4" w:rsidRDefault="00AC2284" w:rsidP="00AC2284">
      <w:pPr>
        <w:spacing w:before="120" w:after="120"/>
      </w:pPr>
      <w:r>
        <w:rPr>
          <w:rFonts w:hint="eastAsia"/>
        </w:rPr>
        <w:t>可利用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进行文件传输</w:t>
      </w:r>
    </w:p>
    <w:p w:rsidR="00AC2284" w:rsidRDefault="00AC2284" w:rsidP="00AC2284">
      <w:pPr>
        <w:spacing w:before="120" w:after="120"/>
      </w:pPr>
      <w:r>
        <w:rPr>
          <w:noProof/>
        </w:rPr>
        <w:drawing>
          <wp:inline distT="0" distB="0" distL="0" distR="0" wp14:anchorId="03A830DC" wp14:editId="7AB49133">
            <wp:extent cx="5486400" cy="36036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4" w:rsidRDefault="00AC2284" w:rsidP="00AC2284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57E459E4" wp14:editId="3621892E">
            <wp:extent cx="5486400" cy="36036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4" w:rsidRDefault="00AC2284" w:rsidP="00AC2284">
      <w:pPr>
        <w:spacing w:before="120" w:after="120"/>
      </w:pPr>
      <w:r>
        <w:rPr>
          <w:noProof/>
        </w:rPr>
        <w:drawing>
          <wp:inline distT="0" distB="0" distL="0" distR="0" wp14:anchorId="24C0B479" wp14:editId="26EB3F97">
            <wp:extent cx="5486400" cy="33559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4" w:rsidRDefault="00AC2284" w:rsidP="00AC2284">
      <w:pPr>
        <w:spacing w:before="120" w:after="120"/>
      </w:pPr>
    </w:p>
    <w:p w:rsidR="00AC2284" w:rsidRDefault="00AC2284" w:rsidP="00AC2284">
      <w:pPr>
        <w:spacing w:before="120" w:after="120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安装</w:t>
      </w:r>
      <w:r>
        <w:rPr>
          <w:rFonts w:hint="eastAsia"/>
        </w:rPr>
        <w:t>http</w:t>
      </w:r>
    </w:p>
    <w:p w:rsidR="00AC2284" w:rsidRDefault="00AC2284" w:rsidP="00AC2284">
      <w:pPr>
        <w:spacing w:before="120" w:after="12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nginx</w:t>
      </w:r>
      <w:proofErr w:type="spellEnd"/>
    </w:p>
    <w:p w:rsidR="00AC2284" w:rsidRDefault="00AC2284" w:rsidP="00AC2284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20E524FC" wp14:editId="1CA18A23">
            <wp:extent cx="5486400" cy="335597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4" w:rsidRDefault="00AC2284" w:rsidP="00AC2284">
      <w:pPr>
        <w:spacing w:before="120" w:after="120"/>
      </w:pPr>
      <w:r>
        <w:rPr>
          <w:rFonts w:hint="eastAsia"/>
        </w:rPr>
        <w:t>设置防火墙</w:t>
      </w:r>
    </w:p>
    <w:p w:rsidR="00AC2284" w:rsidRDefault="00AC2284" w:rsidP="00AC2284">
      <w:pPr>
        <w:spacing w:before="120" w:after="120"/>
      </w:pPr>
      <w:r>
        <w:rPr>
          <w:noProof/>
        </w:rPr>
        <w:drawing>
          <wp:inline distT="0" distB="0" distL="0" distR="0" wp14:anchorId="394984B0" wp14:editId="54419564">
            <wp:extent cx="5486400" cy="33559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C3" w:rsidRDefault="001C70C3" w:rsidP="00AC2284">
      <w:pPr>
        <w:spacing w:before="120" w:after="120"/>
      </w:pPr>
      <w:r>
        <w:rPr>
          <w:rFonts w:hint="eastAsia"/>
        </w:rPr>
        <w:t>查看</w:t>
      </w:r>
      <w:r>
        <w:rPr>
          <w:rFonts w:hint="eastAsia"/>
        </w:rPr>
        <w:t>Nginx</w:t>
      </w:r>
      <w:r>
        <w:rPr>
          <w:rFonts w:hint="eastAsia"/>
        </w:rPr>
        <w:t>状态</w:t>
      </w:r>
    </w:p>
    <w:p w:rsidR="001C70C3" w:rsidRDefault="001C70C3" w:rsidP="00AC2284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6F0B740A" wp14:editId="2F1AC803">
            <wp:extent cx="5486400" cy="33559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C3" w:rsidRDefault="001C70C3" w:rsidP="00AC2284">
      <w:pPr>
        <w:spacing w:before="120" w:after="120"/>
      </w:pPr>
      <w:r>
        <w:rPr>
          <w:rFonts w:hint="eastAsia"/>
        </w:rPr>
        <w:t>测试</w:t>
      </w:r>
      <w:r>
        <w:rPr>
          <w:rFonts w:hint="eastAsia"/>
        </w:rPr>
        <w:t>Nginx</w:t>
      </w:r>
    </w:p>
    <w:p w:rsidR="001C70C3" w:rsidRDefault="001C70C3" w:rsidP="00AC2284">
      <w:pPr>
        <w:spacing w:before="120" w:after="120"/>
      </w:pPr>
      <w:r>
        <w:rPr>
          <w:noProof/>
        </w:rPr>
        <w:drawing>
          <wp:inline distT="0" distB="0" distL="0" distR="0" wp14:anchorId="13F805FC" wp14:editId="49E797DE">
            <wp:extent cx="5486400" cy="33559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C3" w:rsidRDefault="001C70C3" w:rsidP="00AC2284">
      <w:pPr>
        <w:spacing w:before="120" w:after="120"/>
      </w:pPr>
    </w:p>
    <w:p w:rsidR="001C70C3" w:rsidRDefault="001C70C3" w:rsidP="00AC2284">
      <w:pPr>
        <w:spacing w:before="120" w:after="120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安装</w:t>
      </w:r>
      <w:r>
        <w:rPr>
          <w:rFonts w:hint="eastAsia"/>
        </w:rPr>
        <w:t>SMB</w:t>
      </w:r>
    </w:p>
    <w:p w:rsidR="001C70C3" w:rsidRDefault="001C70C3" w:rsidP="00AC2284">
      <w:pPr>
        <w:spacing w:before="120" w:after="120"/>
      </w:pPr>
      <w:r>
        <w:rPr>
          <w:rFonts w:hint="eastAsia"/>
        </w:rPr>
        <w:t>安装</w:t>
      </w:r>
      <w:r>
        <w:rPr>
          <w:rFonts w:hint="eastAsia"/>
        </w:rPr>
        <w:t>samba</w:t>
      </w:r>
    </w:p>
    <w:p w:rsidR="001C70C3" w:rsidRDefault="001C70C3" w:rsidP="00AC2284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7B84C65C" wp14:editId="7B3B4820">
            <wp:extent cx="5486400" cy="33559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C3" w:rsidRDefault="00024E7F" w:rsidP="00AC2284">
      <w:pPr>
        <w:spacing w:before="120" w:after="120"/>
      </w:pPr>
      <w:r>
        <w:rPr>
          <w:rFonts w:hint="eastAsia"/>
        </w:rPr>
        <w:t>在桌面新建</w:t>
      </w:r>
      <w:r>
        <w:rPr>
          <w:rFonts w:hint="eastAsia"/>
        </w:rPr>
        <w:t>test</w:t>
      </w:r>
      <w:r>
        <w:rPr>
          <w:rFonts w:hint="eastAsia"/>
        </w:rPr>
        <w:t>文件夹并修改权限</w:t>
      </w:r>
    </w:p>
    <w:p w:rsidR="00024E7F" w:rsidRDefault="00024E7F" w:rsidP="00AC2284">
      <w:pPr>
        <w:spacing w:before="120" w:after="120"/>
      </w:pPr>
      <w:r>
        <w:rPr>
          <w:noProof/>
        </w:rPr>
        <w:drawing>
          <wp:inline distT="0" distB="0" distL="0" distR="0" wp14:anchorId="4268C28F" wp14:editId="0BDD875B">
            <wp:extent cx="5486400" cy="335597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41" w:rsidRDefault="008018D8" w:rsidP="00AC2284">
      <w:pPr>
        <w:spacing w:before="120" w:after="120"/>
      </w:pPr>
      <w:r>
        <w:rPr>
          <w:rFonts w:hint="eastAsia"/>
        </w:rPr>
        <w:t>新增用户</w:t>
      </w:r>
    </w:p>
    <w:p w:rsidR="008018D8" w:rsidRDefault="008018D8" w:rsidP="00AC2284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6682B92B" wp14:editId="6BA8ADD5">
            <wp:extent cx="5486400" cy="335597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D8" w:rsidRDefault="008018D8" w:rsidP="00AC2284">
      <w:pPr>
        <w:spacing w:before="120" w:after="120"/>
      </w:pPr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身份配置</w:t>
      </w:r>
      <w:proofErr w:type="spellStart"/>
      <w:r>
        <w:rPr>
          <w:rFonts w:hint="eastAsia"/>
        </w:rPr>
        <w:t>smb</w:t>
      </w:r>
      <w:r>
        <w:t>.</w:t>
      </w:r>
      <w:r>
        <w:rPr>
          <w:rFonts w:hint="eastAsia"/>
        </w:rPr>
        <w:t>conf</w:t>
      </w:r>
      <w:proofErr w:type="spellEnd"/>
      <w:r>
        <w:rPr>
          <w:rFonts w:hint="eastAsia"/>
        </w:rPr>
        <w:t>，在文件末尾增添如下内容</w:t>
      </w:r>
    </w:p>
    <w:p w:rsidR="008018D8" w:rsidRDefault="006745EE" w:rsidP="00AC2284">
      <w:pPr>
        <w:spacing w:before="120" w:after="120"/>
      </w:pPr>
      <w:r>
        <w:rPr>
          <w:noProof/>
        </w:rPr>
        <w:drawing>
          <wp:inline distT="0" distB="0" distL="0" distR="0" wp14:anchorId="388103BB" wp14:editId="3262CA58">
            <wp:extent cx="5486400" cy="33559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D8" w:rsidRDefault="008018D8" w:rsidP="00AC2284">
      <w:pPr>
        <w:spacing w:before="120" w:after="12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smb</w:t>
      </w:r>
      <w:proofErr w:type="spellEnd"/>
      <w:r>
        <w:rPr>
          <w:rFonts w:hint="eastAsia"/>
        </w:rPr>
        <w:t>服务</w:t>
      </w:r>
    </w:p>
    <w:p w:rsidR="008018D8" w:rsidRDefault="008018D8" w:rsidP="00AC2284">
      <w:pPr>
        <w:spacing w:before="120" w:after="120"/>
      </w:pPr>
      <w:r>
        <w:rPr>
          <w:noProof/>
        </w:rPr>
        <w:drawing>
          <wp:inline distT="0" distB="0" distL="0" distR="0" wp14:anchorId="0F726C96" wp14:editId="7CFABEFF">
            <wp:extent cx="5486400" cy="76771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2C" w:rsidRDefault="000B092C" w:rsidP="00AC2284">
      <w:pPr>
        <w:spacing w:before="120" w:after="120"/>
      </w:pPr>
      <w:r>
        <w:rPr>
          <w:rFonts w:hint="eastAsia"/>
        </w:rPr>
        <w:lastRenderedPageBreak/>
        <w:t>关闭防火墙</w:t>
      </w:r>
      <w:r w:rsidR="00E757AF">
        <w:rPr>
          <w:rFonts w:hint="eastAsia"/>
        </w:rPr>
        <w:t>（此处关闭</w:t>
      </w:r>
      <w:proofErr w:type="spellStart"/>
      <w:r w:rsidR="00E757AF">
        <w:rPr>
          <w:rFonts w:hint="eastAsia"/>
        </w:rPr>
        <w:t>selinux</w:t>
      </w:r>
      <w:proofErr w:type="spellEnd"/>
      <w:r w:rsidR="00E757AF">
        <w:rPr>
          <w:rFonts w:hint="eastAsia"/>
        </w:rPr>
        <w:t>不成功，导致后面的实验无法正常进行）</w:t>
      </w:r>
    </w:p>
    <w:p w:rsidR="000B092C" w:rsidRDefault="00E757AF" w:rsidP="00AC2284">
      <w:pPr>
        <w:spacing w:before="120" w:after="120"/>
      </w:pPr>
      <w:r>
        <w:rPr>
          <w:noProof/>
        </w:rPr>
        <w:drawing>
          <wp:inline distT="0" distB="0" distL="0" distR="0" wp14:anchorId="469F7471" wp14:editId="18C9212C">
            <wp:extent cx="5486400" cy="335597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AF" w:rsidRDefault="00E757AF" w:rsidP="00AC2284">
      <w:pPr>
        <w:spacing w:before="120" w:after="120"/>
      </w:pPr>
    </w:p>
    <w:p w:rsidR="00E757AF" w:rsidRDefault="002B0394" w:rsidP="00AC2284">
      <w:pPr>
        <w:spacing w:before="120" w:after="120"/>
      </w:pPr>
      <w:r>
        <w:rPr>
          <w:rFonts w:hint="eastAsia"/>
        </w:rPr>
        <w:t>用</w:t>
      </w:r>
      <w:r>
        <w:rPr>
          <w:rFonts w:hint="eastAsia"/>
        </w:rPr>
        <w:t>windows</w:t>
      </w:r>
      <w:r>
        <w:rPr>
          <w:rFonts w:hint="eastAsia"/>
        </w:rPr>
        <w:t>进行测试</w:t>
      </w:r>
    </w:p>
    <w:p w:rsidR="002B0394" w:rsidRDefault="002B0394" w:rsidP="00AC2284">
      <w:pPr>
        <w:spacing w:before="120" w:after="120"/>
      </w:pPr>
      <w:r>
        <w:rPr>
          <w:noProof/>
        </w:rPr>
        <w:drawing>
          <wp:inline distT="0" distB="0" distL="0" distR="0" wp14:anchorId="0CBA37B1" wp14:editId="63FA1B41">
            <wp:extent cx="3909399" cy="207282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A0" w:rsidRDefault="00E70BA0" w:rsidP="00AC2284">
      <w:pPr>
        <w:spacing w:before="120" w:after="120"/>
        <w:rPr>
          <w:rFonts w:hint="eastAsia"/>
        </w:rPr>
      </w:pPr>
      <w:r>
        <w:rPr>
          <w:rFonts w:hint="eastAsia"/>
        </w:rPr>
        <w:t>在本机上实验失败</w:t>
      </w:r>
      <w:bookmarkStart w:id="0" w:name="_GoBack"/>
      <w:bookmarkEnd w:id="0"/>
    </w:p>
    <w:p w:rsidR="00E70BA0" w:rsidRDefault="00E70BA0" w:rsidP="00AC2284">
      <w:pPr>
        <w:spacing w:before="120" w:after="120"/>
        <w:rPr>
          <w:rFonts w:hint="eastAsia"/>
        </w:rPr>
      </w:pPr>
      <w:r>
        <w:rPr>
          <w:noProof/>
        </w:rPr>
        <w:drawing>
          <wp:inline distT="0" distB="0" distL="0" distR="0" wp14:anchorId="72E51F09" wp14:editId="0F6A9EAC">
            <wp:extent cx="3962743" cy="15850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94" w:rsidRDefault="002B0394" w:rsidP="00AC2284">
      <w:pPr>
        <w:spacing w:before="120" w:after="120"/>
      </w:pPr>
      <w:r>
        <w:rPr>
          <w:rFonts w:hint="eastAsia"/>
        </w:rPr>
        <w:lastRenderedPageBreak/>
        <w:t>正常情况下，会显示输入画面（图片来自互联网）</w:t>
      </w:r>
    </w:p>
    <w:p w:rsidR="002B0394" w:rsidRDefault="002B0394" w:rsidP="00AC2284">
      <w:pPr>
        <w:spacing w:before="120" w:after="120"/>
      </w:pPr>
      <w:r>
        <w:rPr>
          <w:noProof/>
        </w:rPr>
        <w:drawing>
          <wp:inline distT="0" distB="0" distL="0" distR="0">
            <wp:extent cx="3477382" cy="2743200"/>
            <wp:effectExtent l="0" t="0" r="8890" b="0"/>
            <wp:docPr id="96" name="图片 9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012" cy="275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394" w:rsidRDefault="002B0394" w:rsidP="00AC2284">
      <w:pPr>
        <w:spacing w:before="120" w:after="120"/>
      </w:pPr>
      <w:r>
        <w:rPr>
          <w:rFonts w:hint="eastAsia"/>
        </w:rPr>
        <w:t>之后会显示共享目录</w:t>
      </w:r>
    </w:p>
    <w:p w:rsidR="008018D8" w:rsidRDefault="002B0394" w:rsidP="00AC2284">
      <w:pPr>
        <w:spacing w:before="120" w:after="120"/>
      </w:pPr>
      <w:r>
        <w:rPr>
          <w:noProof/>
        </w:rPr>
        <w:drawing>
          <wp:inline distT="0" distB="0" distL="0" distR="0">
            <wp:extent cx="5486400" cy="3164078"/>
            <wp:effectExtent l="0" t="0" r="0" b="0"/>
            <wp:docPr id="97" name="图片 9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6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8D8" w:rsidRDefault="008018D8" w:rsidP="00AC2284">
      <w:pPr>
        <w:spacing w:before="120" w:after="120"/>
      </w:pPr>
    </w:p>
    <w:permEnd w:id="1098939888"/>
    <w:p w:rsidR="000A6C1A" w:rsidRDefault="000A6C1A" w:rsidP="000A6C1A">
      <w:pPr>
        <w:pStyle w:val="1"/>
        <w:spacing w:before="240" w:after="240"/>
      </w:pPr>
      <w:r>
        <w:rPr>
          <w:rFonts w:hint="eastAsia"/>
        </w:rPr>
        <w:t>实验代码</w:t>
      </w:r>
    </w:p>
    <w:p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1075515477" w:edGrp="everyone"/>
      <w:r w:rsidR="002E3C49" w:rsidRPr="002E3C49">
        <w:t>https://gitee.com/yjz6666774/e3642/tree/master/E6_3642</w:t>
      </w:r>
      <w:r>
        <w:t xml:space="preserve"> </w:t>
      </w:r>
      <w:permEnd w:id="1075515477"/>
    </w:p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实验总结</w:t>
      </w:r>
    </w:p>
    <w:p w:rsidR="00361252" w:rsidRDefault="00230156" w:rsidP="00361252">
      <w:pPr>
        <w:pStyle w:val="a0"/>
        <w:spacing w:before="120" w:after="120"/>
        <w:ind w:firstLine="480"/>
      </w:pPr>
      <w:permStart w:id="1556546752" w:edGrp="everyone"/>
      <w:r>
        <w:rPr>
          <w:rFonts w:hint="eastAsia"/>
        </w:rPr>
        <w:t>本次实验主要是应用层的各种协议配置，虽然没有代码，但学到了很多，印象最深刻的有这些：</w:t>
      </w:r>
    </w:p>
    <w:p w:rsidR="00230156" w:rsidRDefault="00230156" w:rsidP="00361252">
      <w:pPr>
        <w:pStyle w:val="a0"/>
        <w:spacing w:before="120" w:after="120"/>
        <w:ind w:firstLine="480"/>
      </w:pP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的使用</w:t>
      </w:r>
    </w:p>
    <w:p w:rsidR="00230156" w:rsidRDefault="00D3709D" w:rsidP="00361252">
      <w:pPr>
        <w:pStyle w:val="a0"/>
        <w:spacing w:before="120" w:after="120"/>
        <w:ind w:firstLine="480"/>
      </w:pPr>
      <w:r>
        <w:rPr>
          <w:rFonts w:hint="eastAsia"/>
        </w:rPr>
        <w:t>使用</w:t>
      </w:r>
      <w:r>
        <w:rPr>
          <w:rFonts w:hint="eastAsia"/>
        </w:rPr>
        <w:t>serv</w:t>
      </w:r>
      <w:r>
        <w:t>-U</w:t>
      </w:r>
      <w:r>
        <w:rPr>
          <w:rFonts w:hint="eastAsia"/>
        </w:rPr>
        <w:t>建立</w:t>
      </w:r>
      <w:r>
        <w:rPr>
          <w:rFonts w:hint="eastAsia"/>
        </w:rPr>
        <w:t>ftp</w:t>
      </w:r>
      <w:r w:rsidR="0074211A">
        <w:rPr>
          <w:rFonts w:hint="eastAsia"/>
        </w:rPr>
        <w:t>（很好用，可以直接在主机和虚拟机之间交换文件，但速度较慢，如果追求更快的速度建议选用</w:t>
      </w:r>
      <w:r w:rsidR="0074211A">
        <w:rPr>
          <w:rFonts w:hint="eastAsia"/>
        </w:rPr>
        <w:t>SSH</w:t>
      </w:r>
      <w:r w:rsidR="0074211A">
        <w:rPr>
          <w:rFonts w:hint="eastAsia"/>
        </w:rPr>
        <w:t>）</w:t>
      </w:r>
    </w:p>
    <w:p w:rsidR="00D3709D" w:rsidRDefault="00D3709D" w:rsidP="00361252">
      <w:pPr>
        <w:pStyle w:val="a0"/>
        <w:spacing w:before="120" w:after="120"/>
        <w:ind w:firstLine="480"/>
      </w:pPr>
      <w:r>
        <w:rPr>
          <w:rFonts w:hint="eastAsia"/>
        </w:rPr>
        <w:t>建立邮件服务器</w:t>
      </w:r>
    </w:p>
    <w:p w:rsidR="00D3709D" w:rsidRDefault="00D3709D" w:rsidP="00361252">
      <w:pPr>
        <w:pStyle w:val="a0"/>
        <w:spacing w:before="120" w:after="120"/>
        <w:ind w:firstLine="480"/>
      </w:pPr>
      <w:r>
        <w:rPr>
          <w:rFonts w:hint="eastAsia"/>
        </w:rPr>
        <w:t>申请和颁发证书</w:t>
      </w:r>
      <w:permEnd w:id="1556546752"/>
    </w:p>
    <w:sectPr w:rsidR="00D3709D" w:rsidSect="00020260">
      <w:headerReference w:type="default" r:id="rId86"/>
      <w:footerReference w:type="default" r:id="rId87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6345" w:rsidRDefault="00556345">
      <w:r>
        <w:separator/>
      </w:r>
    </w:p>
  </w:endnote>
  <w:endnote w:type="continuationSeparator" w:id="0">
    <w:p w:rsidR="00556345" w:rsidRDefault="00556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6345" w:rsidRDefault="00556345">
      <w:r>
        <w:separator/>
      </w:r>
    </w:p>
  </w:footnote>
  <w:footnote w:type="continuationSeparator" w:id="0">
    <w:p w:rsidR="00556345" w:rsidRDefault="005563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0702DE3"/>
    <w:multiLevelType w:val="hybridMultilevel"/>
    <w:tmpl w:val="ADA06056"/>
    <w:lvl w:ilvl="0" w:tplc="048CB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Nj/5nSRJjkewSo77cDr0t5xMMtAHs4sMYTk9BvqFDFNdkhJNULdX7Cy45zjt+iSjjKHKjunrOAezsJtoCFWX5w==" w:salt="YJ5Xfxe0WIiCOZ2bUf3ZE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4D9"/>
    <w:rsid w:val="00024E7F"/>
    <w:rsid w:val="000341BD"/>
    <w:rsid w:val="000A6C1A"/>
    <w:rsid w:val="000B092C"/>
    <w:rsid w:val="00125C9E"/>
    <w:rsid w:val="0013393C"/>
    <w:rsid w:val="001B6A37"/>
    <w:rsid w:val="001C70C3"/>
    <w:rsid w:val="00205414"/>
    <w:rsid w:val="00230156"/>
    <w:rsid w:val="002A3C0E"/>
    <w:rsid w:val="002B0394"/>
    <w:rsid w:val="002D0680"/>
    <w:rsid w:val="002E3C49"/>
    <w:rsid w:val="003150B4"/>
    <w:rsid w:val="00334C4B"/>
    <w:rsid w:val="00347A66"/>
    <w:rsid w:val="00361252"/>
    <w:rsid w:val="00366E9C"/>
    <w:rsid w:val="00406A78"/>
    <w:rsid w:val="0043321D"/>
    <w:rsid w:val="00435F14"/>
    <w:rsid w:val="00441D3C"/>
    <w:rsid w:val="0044273F"/>
    <w:rsid w:val="00485971"/>
    <w:rsid w:val="00496428"/>
    <w:rsid w:val="004A1066"/>
    <w:rsid w:val="004A386D"/>
    <w:rsid w:val="00556345"/>
    <w:rsid w:val="00595CF9"/>
    <w:rsid w:val="005C460C"/>
    <w:rsid w:val="005C62BA"/>
    <w:rsid w:val="005D4CCF"/>
    <w:rsid w:val="005F68CA"/>
    <w:rsid w:val="00605FF2"/>
    <w:rsid w:val="006655AA"/>
    <w:rsid w:val="006666B3"/>
    <w:rsid w:val="006745EE"/>
    <w:rsid w:val="006825CB"/>
    <w:rsid w:val="0068569F"/>
    <w:rsid w:val="006E7238"/>
    <w:rsid w:val="0074211A"/>
    <w:rsid w:val="0076451E"/>
    <w:rsid w:val="008018D8"/>
    <w:rsid w:val="008063D1"/>
    <w:rsid w:val="008710F5"/>
    <w:rsid w:val="008E27BE"/>
    <w:rsid w:val="008E5326"/>
    <w:rsid w:val="0097681A"/>
    <w:rsid w:val="009C2027"/>
    <w:rsid w:val="009C59FF"/>
    <w:rsid w:val="009D0831"/>
    <w:rsid w:val="009D089A"/>
    <w:rsid w:val="009F6FE5"/>
    <w:rsid w:val="00A345C8"/>
    <w:rsid w:val="00A60544"/>
    <w:rsid w:val="00AC2284"/>
    <w:rsid w:val="00B02959"/>
    <w:rsid w:val="00B04042"/>
    <w:rsid w:val="00B04A40"/>
    <w:rsid w:val="00B42CE6"/>
    <w:rsid w:val="00B559DB"/>
    <w:rsid w:val="00B70889"/>
    <w:rsid w:val="00B72429"/>
    <w:rsid w:val="00B90B2D"/>
    <w:rsid w:val="00C155BD"/>
    <w:rsid w:val="00C45E41"/>
    <w:rsid w:val="00CA5B1B"/>
    <w:rsid w:val="00CF5499"/>
    <w:rsid w:val="00D30767"/>
    <w:rsid w:val="00D3709D"/>
    <w:rsid w:val="00D55B95"/>
    <w:rsid w:val="00D6660A"/>
    <w:rsid w:val="00D741EE"/>
    <w:rsid w:val="00DA5117"/>
    <w:rsid w:val="00DE4669"/>
    <w:rsid w:val="00E32DA7"/>
    <w:rsid w:val="00E36227"/>
    <w:rsid w:val="00E67485"/>
    <w:rsid w:val="00E70BA0"/>
    <w:rsid w:val="00E757AF"/>
    <w:rsid w:val="00EA6EC9"/>
    <w:rsid w:val="00EB5D96"/>
    <w:rsid w:val="00F107AA"/>
    <w:rsid w:val="00FA24D9"/>
    <w:rsid w:val="00FE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4552E7"/>
  <w15:chartTrackingRefBased/>
  <w15:docId w15:val="{A83D28E8-66A2-426F-BBEA-6E29EF695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55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lesson\&#22823;&#20108;&#19979;\&#35745;&#32593;\lab6\&#23454;&#39564;&#25253;&#21578;&#26684;&#24335;&#65288;20210522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实验报告格式（20210522更新）.dotx</Template>
  <TotalTime>186</TotalTime>
  <Pages>42</Pages>
  <Words>292</Words>
  <Characters>1666</Characters>
  <Application>Microsoft Office Word</Application>
  <DocSecurity>8</DocSecurity>
  <Lines>13</Lines>
  <Paragraphs>3</Paragraphs>
  <ScaleCrop>false</ScaleCrop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529106896</dc:creator>
  <cp:keywords/>
  <dc:description/>
  <cp:lastModifiedBy>529106896</cp:lastModifiedBy>
  <cp:revision>27</cp:revision>
  <dcterms:created xsi:type="dcterms:W3CDTF">2021-06-09T14:29:00Z</dcterms:created>
  <dcterms:modified xsi:type="dcterms:W3CDTF">2021-06-09T20:31:00Z</dcterms:modified>
</cp:coreProperties>
</file>